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5AFA7" w14:textId="77777777" w:rsidR="00A662F3" w:rsidRDefault="00461776">
      <w:r>
        <w:t>This is my sample Requirement Template report</w:t>
      </w:r>
    </w:p>
    <w:p w14:paraId="3F50559D" w14:textId="77777777" w:rsidR="00461776" w:rsidRDefault="00461776"/>
    <w:p w14:paraId="07F13E82" w14:textId="77777777" w:rsidR="00461776" w:rsidRDefault="00461776">
      <w:r>
        <w:t>We would like to have a feature where a word template based report can be generated for any given requirement.  It should dynamically generate the word report based on a template provided.</w:t>
      </w:r>
    </w:p>
    <w:p w14:paraId="4CF7A5DE" w14:textId="77777777" w:rsidR="00461776" w:rsidRDefault="00461776"/>
    <w:p w14:paraId="53A308AB" w14:textId="77777777" w:rsidR="00461776" w:rsidRDefault="00461776">
      <w:r>
        <w:t>For ex</w:t>
      </w:r>
      <w:r w:rsidR="00820370">
        <w:t xml:space="preserve">ample, it should say, embed </w:t>
      </w:r>
      <w:hyperlink r:id="rId5" w:history="1">
        <w:proofErr w:type="spellStart"/>
        <w:proofErr w:type="gramStart"/>
        <w:r w:rsidR="00820370" w:rsidRPr="00820370">
          <w:rPr>
            <w:rStyle w:val="Hyperlink"/>
          </w:rPr>
          <w:t>REQ:</w:t>
        </w:r>
        <w:r w:rsidRPr="00820370">
          <w:rPr>
            <w:rStyle w:val="Hyperlink"/>
          </w:rPr>
          <w:t>Name</w:t>
        </w:r>
        <w:proofErr w:type="spellEnd"/>
        <w:proofErr w:type="gramEnd"/>
      </w:hyperlink>
      <w:r>
        <w:t xml:space="preserve"> here and it should embed the dynamic requirement name. </w:t>
      </w:r>
    </w:p>
    <w:p w14:paraId="30906BDA" w14:textId="77777777" w:rsidR="00461776" w:rsidRDefault="004617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1776" w14:paraId="124D4F3F" w14:textId="77777777" w:rsidTr="00461776">
        <w:tc>
          <w:tcPr>
            <w:tcW w:w="3116" w:type="dxa"/>
          </w:tcPr>
          <w:p w14:paraId="2F865AF8" w14:textId="77777777" w:rsidR="00461776" w:rsidRDefault="00461776">
            <w:r>
              <w:t xml:space="preserve">It should also </w:t>
            </w:r>
          </w:p>
        </w:tc>
        <w:tc>
          <w:tcPr>
            <w:tcW w:w="3117" w:type="dxa"/>
          </w:tcPr>
          <w:p w14:paraId="505CAE97" w14:textId="77777777" w:rsidR="00461776" w:rsidRDefault="00461776">
            <w:r>
              <w:t xml:space="preserve">Support </w:t>
            </w:r>
          </w:p>
        </w:tc>
        <w:tc>
          <w:tcPr>
            <w:tcW w:w="3117" w:type="dxa"/>
          </w:tcPr>
          <w:p w14:paraId="0EA2B02C" w14:textId="77777777" w:rsidR="00461776" w:rsidRDefault="00461776">
            <w:r>
              <w:t>Tables.</w:t>
            </w:r>
          </w:p>
        </w:tc>
      </w:tr>
      <w:tr w:rsidR="00461776" w14:paraId="33EC6D73" w14:textId="77777777" w:rsidTr="00461776">
        <w:tc>
          <w:tcPr>
            <w:tcW w:w="3116" w:type="dxa"/>
          </w:tcPr>
          <w:p w14:paraId="3AE5CD66" w14:textId="77777777" w:rsidR="00461776" w:rsidRDefault="00461776">
            <w:r>
              <w:t>For example, I can embed</w:t>
            </w:r>
          </w:p>
        </w:tc>
        <w:tc>
          <w:tcPr>
            <w:tcW w:w="3117" w:type="dxa"/>
          </w:tcPr>
          <w:p w14:paraId="1D058DA9" w14:textId="77777777" w:rsidR="00461776" w:rsidRDefault="00A31C79">
            <w:hyperlink r:id="rId6" w:history="1">
              <w:proofErr w:type="gramStart"/>
              <w:r w:rsidR="00820370" w:rsidRPr="00820370">
                <w:rPr>
                  <w:rStyle w:val="Hyperlink"/>
                </w:rPr>
                <w:t>REQ:Description</w:t>
              </w:r>
              <w:proofErr w:type="gramEnd"/>
            </w:hyperlink>
            <w:r w:rsidR="00461776">
              <w:t xml:space="preserve"> </w:t>
            </w:r>
          </w:p>
        </w:tc>
        <w:tc>
          <w:tcPr>
            <w:tcW w:w="3117" w:type="dxa"/>
          </w:tcPr>
          <w:p w14:paraId="79184A6F" w14:textId="77777777" w:rsidR="00461776" w:rsidRDefault="00461776">
            <w:r>
              <w:t>Here</w:t>
            </w:r>
          </w:p>
        </w:tc>
      </w:tr>
      <w:tr w:rsidR="00461776" w14:paraId="33E80477" w14:textId="77777777" w:rsidTr="00461776">
        <w:tc>
          <w:tcPr>
            <w:tcW w:w="3116" w:type="dxa"/>
          </w:tcPr>
          <w:p w14:paraId="102FA8A0" w14:textId="77777777" w:rsidR="00461776" w:rsidRDefault="00461776">
            <w:r>
              <w:t xml:space="preserve">And </w:t>
            </w:r>
          </w:p>
        </w:tc>
        <w:tc>
          <w:tcPr>
            <w:tcW w:w="3117" w:type="dxa"/>
          </w:tcPr>
          <w:p w14:paraId="0F64BF6B" w14:textId="77777777" w:rsidR="00461776" w:rsidRDefault="00A31C79">
            <w:hyperlink r:id="rId7" w:history="1">
              <w:proofErr w:type="spellStart"/>
              <w:proofErr w:type="gramStart"/>
              <w:r w:rsidR="00820370" w:rsidRPr="00820370">
                <w:rPr>
                  <w:rStyle w:val="Hyperlink"/>
                </w:rPr>
                <w:t>REQ:Owner</w:t>
              </w:r>
              <w:proofErr w:type="spellEnd"/>
              <w:proofErr w:type="gramEnd"/>
            </w:hyperlink>
          </w:p>
        </w:tc>
        <w:tc>
          <w:tcPr>
            <w:tcW w:w="3117" w:type="dxa"/>
          </w:tcPr>
          <w:p w14:paraId="271035AD" w14:textId="77777777" w:rsidR="00461776" w:rsidRDefault="00461776">
            <w:r>
              <w:t>here</w:t>
            </w:r>
          </w:p>
        </w:tc>
      </w:tr>
      <w:tr w:rsidR="00461776" w14:paraId="0CD63886" w14:textId="77777777" w:rsidTr="00461776">
        <w:tc>
          <w:tcPr>
            <w:tcW w:w="3116" w:type="dxa"/>
          </w:tcPr>
          <w:p w14:paraId="6700222B" w14:textId="77777777" w:rsidR="00461776" w:rsidRDefault="00461776"/>
        </w:tc>
        <w:tc>
          <w:tcPr>
            <w:tcW w:w="3117" w:type="dxa"/>
          </w:tcPr>
          <w:p w14:paraId="0B2BBCC4" w14:textId="77777777" w:rsidR="00461776" w:rsidRDefault="00461776"/>
        </w:tc>
        <w:tc>
          <w:tcPr>
            <w:tcW w:w="3117" w:type="dxa"/>
          </w:tcPr>
          <w:p w14:paraId="27F56952" w14:textId="77777777" w:rsidR="00461776" w:rsidRDefault="00461776"/>
        </w:tc>
      </w:tr>
    </w:tbl>
    <w:p w14:paraId="114315F8" w14:textId="77777777" w:rsidR="00461776" w:rsidRDefault="00461776"/>
    <w:p w14:paraId="55AE81CA" w14:textId="77777777" w:rsidR="00461776" w:rsidRDefault="00461776"/>
    <w:p w14:paraId="22B61327" w14:textId="77777777" w:rsidR="00B66353" w:rsidRDefault="00461776">
      <w:r>
        <w:t>The followi</w:t>
      </w:r>
      <w:r w:rsidR="00B66353">
        <w:t>ng requirements have to be met.</w:t>
      </w:r>
    </w:p>
    <w:p w14:paraId="3E0980CE" w14:textId="77777777" w:rsidR="00461776" w:rsidRDefault="00461776"/>
    <w:p w14:paraId="0D9F3D2D" w14:textId="77777777" w:rsidR="00461776" w:rsidRDefault="00461776" w:rsidP="00461776">
      <w:pPr>
        <w:pStyle w:val="ListParagraph"/>
        <w:numPr>
          <w:ilvl w:val="0"/>
          <w:numId w:val="1"/>
        </w:numPr>
      </w:pPr>
      <w:r>
        <w:t>There should be a word template document called RequirementTemplate.docx in the folder where the requirement exists</w:t>
      </w:r>
    </w:p>
    <w:p w14:paraId="30FA8EC3" w14:textId="77777777" w:rsidR="00461776" w:rsidRDefault="00461776" w:rsidP="00461776">
      <w:pPr>
        <w:pStyle w:val="ListParagraph"/>
        <w:numPr>
          <w:ilvl w:val="0"/>
          <w:numId w:val="1"/>
        </w:numPr>
      </w:pPr>
      <w:r>
        <w:t xml:space="preserve">All the tags should be marked as Hyperlinks </w:t>
      </w:r>
    </w:p>
    <w:p w14:paraId="17439726" w14:textId="77777777" w:rsidR="00B66353" w:rsidRDefault="00B66353" w:rsidP="00461776">
      <w:pPr>
        <w:pStyle w:val="ListParagraph"/>
        <w:numPr>
          <w:ilvl w:val="0"/>
          <w:numId w:val="1"/>
        </w:numPr>
      </w:pPr>
      <w:r>
        <w:t xml:space="preserve">I want to be able to print some attributes. For </w:t>
      </w:r>
      <w:proofErr w:type="gramStart"/>
      <w:r>
        <w:t>example :</w:t>
      </w:r>
      <w:proofErr w:type="gramEnd"/>
      <w:r>
        <w:t xml:space="preserve"> </w:t>
      </w:r>
    </w:p>
    <w:p w14:paraId="170A4B26" w14:textId="77777777" w:rsidR="00B66353" w:rsidRDefault="00B66353" w:rsidP="00B66353">
      <w:pPr>
        <w:pStyle w:val="ListParagraph"/>
        <w:numPr>
          <w:ilvl w:val="1"/>
          <w:numId w:val="1"/>
        </w:numPr>
      </w:pPr>
      <w:proofErr w:type="gramStart"/>
      <w:r>
        <w:t>REQ:Customer</w:t>
      </w:r>
      <w:proofErr w:type="gramEnd"/>
      <w:r>
        <w:t xml:space="preserve"> === </w:t>
      </w:r>
      <w:hyperlink r:id="rId8" w:history="1">
        <w:r w:rsidRPr="00B66353">
          <w:rPr>
            <w:rStyle w:val="Hyperlink"/>
          </w:rPr>
          <w:t>REQ:Customer</w:t>
        </w:r>
      </w:hyperlink>
    </w:p>
    <w:p w14:paraId="00F1A914" w14:textId="77777777" w:rsidR="00B66353" w:rsidRDefault="00B66353" w:rsidP="00B66353">
      <w:pPr>
        <w:pStyle w:val="ListParagraph"/>
        <w:numPr>
          <w:ilvl w:val="1"/>
          <w:numId w:val="1"/>
        </w:numPr>
      </w:pPr>
      <w:proofErr w:type="spellStart"/>
      <w:proofErr w:type="gramStart"/>
      <w:r>
        <w:t>Req:Deliverability</w:t>
      </w:r>
      <w:proofErr w:type="spellEnd"/>
      <w:proofErr w:type="gramEnd"/>
      <w:r>
        <w:t xml:space="preserve"> === </w:t>
      </w:r>
      <w:hyperlink r:id="rId9" w:history="1">
        <w:proofErr w:type="spellStart"/>
        <w:r w:rsidRPr="00B66353">
          <w:rPr>
            <w:rStyle w:val="Hyperlink"/>
          </w:rPr>
          <w:t>Req:Deliverability</w:t>
        </w:r>
        <w:proofErr w:type="spellEnd"/>
      </w:hyperlink>
    </w:p>
    <w:p w14:paraId="51F0278D" w14:textId="77777777" w:rsidR="00B66353" w:rsidRDefault="00B66353" w:rsidP="00B66353">
      <w:pPr>
        <w:pStyle w:val="ListParagraph"/>
        <w:numPr>
          <w:ilvl w:val="1"/>
          <w:numId w:val="1"/>
        </w:numPr>
      </w:pPr>
      <w:proofErr w:type="spellStart"/>
      <w:proofErr w:type="gramStart"/>
      <w:r>
        <w:t>Req:Impact</w:t>
      </w:r>
      <w:proofErr w:type="spellEnd"/>
      <w:proofErr w:type="gramEnd"/>
      <w:r>
        <w:t xml:space="preserve"> to Customer === </w:t>
      </w:r>
      <w:hyperlink r:id="rId10" w:history="1">
        <w:proofErr w:type="spellStart"/>
        <w:r w:rsidRPr="00B66353">
          <w:rPr>
            <w:rStyle w:val="Hyperlink"/>
          </w:rPr>
          <w:t>Req:Impact</w:t>
        </w:r>
        <w:proofErr w:type="spellEnd"/>
        <w:r w:rsidRPr="00B66353">
          <w:rPr>
            <w:rStyle w:val="Hyperlink"/>
          </w:rPr>
          <w:t xml:space="preserve"> to Customer</w:t>
        </w:r>
      </w:hyperlink>
    </w:p>
    <w:p w14:paraId="052A2A6A" w14:textId="77777777" w:rsidR="00B66353" w:rsidRDefault="00B66353" w:rsidP="00B24163">
      <w:pPr>
        <w:pStyle w:val="ListParagraph"/>
        <w:ind w:left="1440"/>
      </w:pPr>
    </w:p>
    <w:p w14:paraId="3DA9C973" w14:textId="77777777" w:rsidR="00B24163" w:rsidRDefault="00B24163" w:rsidP="00B24163">
      <w:pPr>
        <w:pStyle w:val="ListParagraph"/>
        <w:ind w:left="1440"/>
      </w:pPr>
    </w:p>
    <w:p w14:paraId="35A2094F" w14:textId="77777777" w:rsidR="00B24163" w:rsidRDefault="00B24163" w:rsidP="00B24163">
      <w:pPr>
        <w:pStyle w:val="ListParagraph"/>
        <w:ind w:left="1440"/>
      </w:pPr>
    </w:p>
    <w:p w14:paraId="244BEEF2" w14:textId="1FE8154B" w:rsidR="00461776" w:rsidRPr="00A31C79" w:rsidRDefault="002C676F" w:rsidP="002C676F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The Tag for the </w:t>
      </w:r>
      <w:proofErr w:type="gramStart"/>
      <w:r>
        <w:t>requirement :</w:t>
      </w:r>
      <w:proofErr w:type="gramEnd"/>
      <w:r>
        <w:t xml:space="preserve"> </w:t>
      </w:r>
      <w:r w:rsidR="00A31C79">
        <w:fldChar w:fldCharType="begin"/>
      </w:r>
      <w:r w:rsidR="00A31C79">
        <w:instrText xml:space="preserve"> HYPERLINK "req:tag" </w:instrText>
      </w:r>
      <w:r w:rsidR="00A31C79">
        <w:fldChar w:fldCharType="separate"/>
      </w:r>
      <w:proofErr w:type="spellStart"/>
      <w:r w:rsidRPr="00A31C79">
        <w:rPr>
          <w:rStyle w:val="Hyperlink"/>
        </w:rPr>
        <w:t>REQ:tag</w:t>
      </w:r>
      <w:proofErr w:type="spellEnd"/>
    </w:p>
    <w:p w14:paraId="101A8C30" w14:textId="64C58A01" w:rsidR="002C676F" w:rsidRPr="00A31C79" w:rsidRDefault="00A31C79" w:rsidP="002C676F">
      <w:pPr>
        <w:pStyle w:val="ListParagraph"/>
        <w:numPr>
          <w:ilvl w:val="0"/>
          <w:numId w:val="1"/>
        </w:numPr>
        <w:rPr>
          <w:rStyle w:val="Hyperlink"/>
        </w:rPr>
      </w:pPr>
      <w:r>
        <w:fldChar w:fldCharType="end"/>
      </w:r>
      <w:bookmarkStart w:id="0" w:name="_GoBack"/>
      <w:bookmarkEnd w:id="0"/>
      <w:r w:rsidR="002C676F">
        <w:t xml:space="preserve">The requirement created Date : </w:t>
      </w:r>
      <w:r>
        <w:fldChar w:fldCharType="begin"/>
      </w:r>
      <w:r>
        <w:instrText xml:space="preserve"> HYPERLINK "req:created date" </w:instrText>
      </w:r>
      <w:r>
        <w:fldChar w:fldCharType="separate"/>
      </w:r>
      <w:proofErr w:type="spellStart"/>
      <w:r w:rsidR="002C676F" w:rsidRPr="00A31C79">
        <w:rPr>
          <w:rStyle w:val="Hyperlink"/>
        </w:rPr>
        <w:t>REQ:created</w:t>
      </w:r>
      <w:proofErr w:type="spellEnd"/>
      <w:r w:rsidR="002C676F" w:rsidRPr="00A31C79">
        <w:rPr>
          <w:rStyle w:val="Hyperlink"/>
        </w:rPr>
        <w:t xml:space="preserve"> date</w:t>
      </w:r>
    </w:p>
    <w:p w14:paraId="6580D1D8" w14:textId="48CA5ECE" w:rsidR="002C676F" w:rsidRDefault="00A31C79" w:rsidP="002C676F">
      <w:pPr>
        <w:pStyle w:val="ListParagraph"/>
        <w:numPr>
          <w:ilvl w:val="0"/>
          <w:numId w:val="1"/>
        </w:numPr>
      </w:pPr>
      <w:r>
        <w:fldChar w:fldCharType="end"/>
      </w:r>
      <w:r w:rsidR="002C676F">
        <w:t xml:space="preserve">The requirement was created </w:t>
      </w:r>
      <w:proofErr w:type="gramStart"/>
      <w:r w:rsidR="002C676F">
        <w:t>by :</w:t>
      </w:r>
      <w:proofErr w:type="gramEnd"/>
      <w:r w:rsidR="002C676F">
        <w:t xml:space="preserve"> </w:t>
      </w:r>
      <w:hyperlink r:id="rId11" w:history="1">
        <w:proofErr w:type="spellStart"/>
        <w:r w:rsidR="002C676F" w:rsidRPr="00A31C79">
          <w:rPr>
            <w:rStyle w:val="Hyperlink"/>
          </w:rPr>
          <w:t>REQ:created</w:t>
        </w:r>
        <w:proofErr w:type="spellEnd"/>
        <w:r w:rsidR="002C676F" w:rsidRPr="00A31C79">
          <w:rPr>
            <w:rStyle w:val="Hyperlink"/>
          </w:rPr>
          <w:t xml:space="preserve"> by</w:t>
        </w:r>
      </w:hyperlink>
    </w:p>
    <w:p w14:paraId="19FF4574" w14:textId="664DCB34" w:rsidR="002C676F" w:rsidRDefault="002C676F" w:rsidP="002C676F">
      <w:pPr>
        <w:pStyle w:val="ListParagraph"/>
        <w:numPr>
          <w:ilvl w:val="0"/>
          <w:numId w:val="1"/>
        </w:numPr>
      </w:pPr>
      <w:r>
        <w:t xml:space="preserve">The requirement was approved by all </w:t>
      </w:r>
      <w:proofErr w:type="gramStart"/>
      <w:r>
        <w:t>on :</w:t>
      </w:r>
      <w:proofErr w:type="gramEnd"/>
      <w:r w:rsidR="00A31C79">
        <w:fldChar w:fldCharType="begin"/>
      </w:r>
      <w:r w:rsidR="00A31C79">
        <w:instrText xml:space="preserve"> HYPERLINK "req:approved date" </w:instrText>
      </w:r>
      <w:r w:rsidR="00A31C79">
        <w:fldChar w:fldCharType="separate"/>
      </w:r>
      <w:proofErr w:type="spellStart"/>
      <w:r w:rsidRPr="00A31C79">
        <w:rPr>
          <w:rStyle w:val="Hyperlink"/>
        </w:rPr>
        <w:t>REQ:approved</w:t>
      </w:r>
      <w:proofErr w:type="spellEnd"/>
      <w:r w:rsidRPr="00A31C79">
        <w:rPr>
          <w:rStyle w:val="Hyperlink"/>
        </w:rPr>
        <w:t xml:space="preserve"> date</w:t>
      </w:r>
      <w:r w:rsidR="00A31C79">
        <w:fldChar w:fldCharType="end"/>
      </w:r>
    </w:p>
    <w:p w14:paraId="711841E3" w14:textId="77777777" w:rsidR="00461776" w:rsidRDefault="00461776" w:rsidP="00461776">
      <w:r>
        <w:rPr>
          <w:noProof/>
        </w:rPr>
        <w:lastRenderedPageBreak/>
        <w:drawing>
          <wp:inline distT="0" distB="0" distL="0" distR="0" wp14:anchorId="17FE9C83" wp14:editId="1DC716CC">
            <wp:extent cx="3143250" cy="153636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284" cy="154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9DFF" w14:textId="77777777" w:rsidR="00B24163" w:rsidRDefault="00B24163" w:rsidP="00461776"/>
    <w:p w14:paraId="284E1548" w14:textId="77777777" w:rsidR="00B24163" w:rsidRDefault="00B24163" w:rsidP="00461776">
      <w:r>
        <w:t xml:space="preserve">List of Approvers for this </w:t>
      </w:r>
      <w:proofErr w:type="gramStart"/>
      <w:r>
        <w:t>document :</w:t>
      </w:r>
      <w:proofErr w:type="gramEnd"/>
      <w:r>
        <w:t xml:space="preserve"> </w:t>
      </w:r>
    </w:p>
    <w:p w14:paraId="5693363C" w14:textId="77777777" w:rsidR="00B24163" w:rsidRDefault="00B24163" w:rsidP="00461776"/>
    <w:p w14:paraId="689475C9" w14:textId="77777777" w:rsidR="00B24163" w:rsidRDefault="00A31C79" w:rsidP="00461776">
      <w:hyperlink r:id="rId13" w:history="1">
        <w:proofErr w:type="spellStart"/>
        <w:proofErr w:type="gramStart"/>
        <w:r w:rsidR="00B24163" w:rsidRPr="00B24163">
          <w:rPr>
            <w:rStyle w:val="Hyperlink"/>
          </w:rPr>
          <w:t>REQ:Approvers</w:t>
        </w:r>
        <w:proofErr w:type="spellEnd"/>
        <w:proofErr w:type="gramEnd"/>
      </w:hyperlink>
    </w:p>
    <w:p w14:paraId="22777FA1" w14:textId="77777777" w:rsidR="00461776" w:rsidRDefault="00461776" w:rsidP="00461776">
      <w:r>
        <w:t>Best,</w:t>
      </w:r>
    </w:p>
    <w:p w14:paraId="5D6814A2" w14:textId="77777777" w:rsidR="00461776" w:rsidRDefault="00461776" w:rsidP="00461776"/>
    <w:p w14:paraId="7CEC8030" w14:textId="77777777" w:rsidR="00461776" w:rsidRDefault="00461776" w:rsidP="00461776">
      <w:r>
        <w:t>SpongeBob SquarePants</w:t>
      </w:r>
    </w:p>
    <w:sectPr w:rsidR="0046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D1BFE"/>
    <w:multiLevelType w:val="hybridMultilevel"/>
    <w:tmpl w:val="E796E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76"/>
    <w:rsid w:val="001F3F9B"/>
    <w:rsid w:val="002C676F"/>
    <w:rsid w:val="00461776"/>
    <w:rsid w:val="00820370"/>
    <w:rsid w:val="00A31C79"/>
    <w:rsid w:val="00A662F3"/>
    <w:rsid w:val="00B24163"/>
    <w:rsid w:val="00B6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A281"/>
  <w15:docId w15:val="{1B592BA1-CCA5-47DE-BEF1-B305F04D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46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03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req:created%20by" TargetMode="External"/><Relationship Id="rId12" Type="http://schemas.openxmlformats.org/officeDocument/2006/relationships/image" Target="media/image1.png"/><Relationship Id="rId13" Type="http://schemas.openxmlformats.org/officeDocument/2006/relationships/hyperlink" Target="REQ:Approvers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REQ:Name" TargetMode="External"/><Relationship Id="rId6" Type="http://schemas.openxmlformats.org/officeDocument/2006/relationships/hyperlink" Target="REQ:Description" TargetMode="External"/><Relationship Id="rId7" Type="http://schemas.openxmlformats.org/officeDocument/2006/relationships/hyperlink" Target="REQ:Owner" TargetMode="External"/><Relationship Id="rId8" Type="http://schemas.openxmlformats.org/officeDocument/2006/relationships/hyperlink" Target="Req:customer" TargetMode="External"/><Relationship Id="rId9" Type="http://schemas.openxmlformats.org/officeDocument/2006/relationships/hyperlink" Target="Req:Deliverability" TargetMode="External"/><Relationship Id="rId10" Type="http://schemas.openxmlformats.org/officeDocument/2006/relationships/hyperlink" Target="Req:Impact%20to%20Custom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%20(x86)\Microsoft%20Office\Root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Office\Root\Templates\1033\Word 2010 look.dotx</Template>
  <TotalTime>0</TotalTime>
  <Pages>2</Pages>
  <Words>217</Words>
  <Characters>1242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N. Reddy</dc:creator>
  <cp:keywords/>
  <dc:description/>
  <cp:lastModifiedBy>Sreenatha Timmareddy</cp:lastModifiedBy>
  <cp:revision>2</cp:revision>
  <dcterms:created xsi:type="dcterms:W3CDTF">2018-01-26T00:19:00Z</dcterms:created>
  <dcterms:modified xsi:type="dcterms:W3CDTF">2018-01-26T00:19:00Z</dcterms:modified>
</cp:coreProperties>
</file>